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mybatis框架 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32670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271272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配置查询语句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387600"/>
            <wp:effectExtent l="0" t="0" r="762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Mybatis与hibernate本质区别和应用场景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Hibernate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是一个标准的orm框架，门槛比较高不需要程序写sql，sql语句直接生成了。所以对sql语句进行优化、修改比较难。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应用场景：适用需求变化不多的中小型项目，比如：后台管理系统，erp，orm，oa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专注的是sql本身，需要程序员自己编写sql语句，所以sql修改和优化比较方便。是一个不完全的orm框架，虽然自己写sql，但是也可以实现映射（输入映射，输出映射）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应用场景：适合需求变化比较多的项目，如：互联网项目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Mapper的开发规范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在mapper.xml中namespace等于mapper接口地址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Mapper.java接口中的方法名和mapper.xml中statement的id一致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Mapper.java接口中的方法输入参数和mapper.xml中statement的parameterType指定的类型一致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Mapper.java接口中的方法返回值类型和mapper.xml中statement的resultType指定的类型一致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ResultMap小结</w:t>
      </w:r>
    </w:p>
    <w:p>
      <w:pPr>
        <w:numPr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74310" cy="4260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0500" cy="3973830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CF796"/>
    <w:multiLevelType w:val="multilevel"/>
    <w:tmpl w:val="853CF7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F5CD6"/>
    <w:rsid w:val="05FE6171"/>
    <w:rsid w:val="135C5309"/>
    <w:rsid w:val="368F3B3C"/>
    <w:rsid w:val="415F5CD6"/>
    <w:rsid w:val="42FA794C"/>
    <w:rsid w:val="5114609D"/>
    <w:rsid w:val="517D0E3C"/>
    <w:rsid w:val="54C82E99"/>
    <w:rsid w:val="671A6CA6"/>
    <w:rsid w:val="6D535020"/>
    <w:rsid w:val="6DFA77F8"/>
    <w:rsid w:val="6F14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2018-10-02T02:42:00Z</dcterms:created>
  <dc:creator>return</dc:creator>
  <cp:lastModifiedBy>return</cp:lastModifiedBy>
  <dcterms:modified xsi:type="dcterms:W3CDTF">2018-10-02T11:39:52Z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